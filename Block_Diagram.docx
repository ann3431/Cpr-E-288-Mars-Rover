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0E64F" w14:textId="1BD7E892" w:rsidR="00285333" w:rsidRDefault="003019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36CF2" wp14:editId="03284E9F">
                <wp:simplePos x="0" y="0"/>
                <wp:positionH relativeFrom="column">
                  <wp:posOffset>7300594</wp:posOffset>
                </wp:positionH>
                <wp:positionV relativeFrom="paragraph">
                  <wp:posOffset>4995545</wp:posOffset>
                </wp:positionV>
                <wp:extent cx="1076325" cy="4667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B1C13" w14:textId="77777777" w:rsidR="001C52BB" w:rsidRPr="00235531" w:rsidRDefault="001C52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553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Execute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36CF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574.85pt;margin-top:393.35pt;width:84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" fillcolor="white [3201]" strokeweight=".5pt">
                <v:textbox>
                  <w:txbxContent>
                    <w:p w14:paraId="5BDB1C13" w14:textId="77777777" w:rsidR="001C52BB" w:rsidRPr="00235531" w:rsidRDefault="001C52B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5531">
                        <w:rPr>
                          <w:rFonts w:ascii="Arial" w:hAnsi="Arial" w:cs="Arial"/>
                          <w:sz w:val="24"/>
                          <w:szCs w:val="24"/>
                        </w:rPr>
                        <w:t>Execute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DA1AF" wp14:editId="0C302CCE">
                <wp:simplePos x="0" y="0"/>
                <wp:positionH relativeFrom="column">
                  <wp:posOffset>1595120</wp:posOffset>
                </wp:positionH>
                <wp:positionV relativeFrom="paragraph">
                  <wp:posOffset>23495</wp:posOffset>
                </wp:positionV>
                <wp:extent cx="1101090" cy="352425"/>
                <wp:effectExtent l="0" t="0" r="2286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A0ED8" w14:textId="77777777" w:rsidR="003C15F3" w:rsidRPr="00897F11" w:rsidRDefault="003C15F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97F1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A1AF" id="Text Box 23" o:spid="_x0000_s1027" type="#_x0000_t202" style="position:absolute;margin-left:125.6pt;margin-top:1.85pt;width:86.7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" fillcolor="white [3201]" strokeweight=".5pt">
                <v:textbox>
                  <w:txbxContent>
                    <w:p w14:paraId="69DA0ED8" w14:textId="77777777" w:rsidR="003C15F3" w:rsidRPr="00897F11" w:rsidRDefault="003C15F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897F1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4AF2CE" wp14:editId="4E60D07A">
                <wp:simplePos x="0" y="0"/>
                <wp:positionH relativeFrom="column">
                  <wp:posOffset>7014844</wp:posOffset>
                </wp:positionH>
                <wp:positionV relativeFrom="paragraph">
                  <wp:posOffset>966470</wp:posOffset>
                </wp:positionV>
                <wp:extent cx="1076325" cy="4857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C2E36" w14:textId="5E459236" w:rsidR="003C15F3" w:rsidRPr="003C15F3" w:rsidRDefault="003C15F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F2CE" id="Text Box 21" o:spid="_x0000_s1028" type="#_x0000_t202" style="position:absolute;margin-left:552.35pt;margin-top:76.1pt;width:84.7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" fillcolor="white [3201]" stroked="f" strokeweight=".5pt">
                <v:textbox>
                  <w:txbxContent>
                    <w:p w14:paraId="481C2E36" w14:textId="5E459236" w:rsidR="003C15F3" w:rsidRPr="003C15F3" w:rsidRDefault="003C15F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Send Command</w:t>
                      </w:r>
                    </w:p>
                  </w:txbxContent>
                </v:textbox>
              </v:shape>
            </w:pict>
          </mc:Fallback>
        </mc:AlternateContent>
      </w:r>
      <w:r w:rsidR="00393E5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D9CBC" wp14:editId="43BDF160">
                <wp:simplePos x="0" y="0"/>
                <wp:positionH relativeFrom="column">
                  <wp:posOffset>4909185</wp:posOffset>
                </wp:positionH>
                <wp:positionV relativeFrom="paragraph">
                  <wp:posOffset>5748020</wp:posOffset>
                </wp:positionV>
                <wp:extent cx="885825" cy="335280"/>
                <wp:effectExtent l="0" t="0" r="2857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5446F" w14:textId="06298CDE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Servo</w:t>
                            </w:r>
                          </w:p>
                          <w:p w14:paraId="030DE703" w14:textId="77777777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D9CBC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86.55pt;margin-top:452.6pt;width:69.75pt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" fillcolor="white [3201]" strokeweight=".5pt">
                <v:textbox>
                  <w:txbxContent>
                    <w:p w14:paraId="7A15446F" w14:textId="06298CDE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bookmarkStart w:id="1" w:name="_GoBack"/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Servo</w:t>
                      </w:r>
                    </w:p>
                    <w:bookmarkEnd w:id="1"/>
                    <w:p w14:paraId="030DE703" w14:textId="77777777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E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C751B" wp14:editId="08AD5EE7">
                <wp:simplePos x="0" y="0"/>
                <wp:positionH relativeFrom="page">
                  <wp:posOffset>6600825</wp:posOffset>
                </wp:positionH>
                <wp:positionV relativeFrom="paragraph">
                  <wp:posOffset>5767070</wp:posOffset>
                </wp:positionV>
                <wp:extent cx="3000375" cy="335280"/>
                <wp:effectExtent l="0" t="0" r="2857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7B619" w14:textId="78BBBAD9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Bump, tape, and cliff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751B" id="Text Box 40" o:spid="_x0000_s1027" type="#_x0000_t202" style="position:absolute;margin-left:519.75pt;margin-top:454.1pt;width:236.25pt;height:26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" fillcolor="white [3201]" strokeweight=".5pt">
                <v:textbox>
                  <w:txbxContent>
                    <w:p w14:paraId="05E7B619" w14:textId="78BBBAD9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Bump, tape, and cliff sensors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30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40FF04" wp14:editId="072A8431">
                <wp:simplePos x="0" y="0"/>
                <wp:positionH relativeFrom="column">
                  <wp:posOffset>-52705</wp:posOffset>
                </wp:positionH>
                <wp:positionV relativeFrom="paragraph">
                  <wp:posOffset>2909570</wp:posOffset>
                </wp:positionV>
                <wp:extent cx="1295400" cy="10668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AFB1C" w14:textId="1FEC6757" w:rsidR="00643479" w:rsidRPr="00643479" w:rsidRDefault="0064347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Send / receive commands to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0FF04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4.15pt;margin-top:229.1pt;width:102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" fillcolor="white [3201]" strokeweight=".5pt">
                <v:textbox>
                  <w:txbxContent>
                    <w:p w14:paraId="373AFB1C" w14:textId="1FEC6757" w:rsidR="00643479" w:rsidRPr="00643479" w:rsidRDefault="0064347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Send / receive commands to robot</w:t>
                      </w:r>
                    </w:p>
                  </w:txbxContent>
                </v:textbox>
              </v:shape>
            </w:pict>
          </mc:Fallback>
        </mc:AlternateContent>
      </w:r>
      <w:r w:rsidR="004830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2C8A20" wp14:editId="5BCAFBA9">
                <wp:simplePos x="0" y="0"/>
                <wp:positionH relativeFrom="column">
                  <wp:posOffset>4509770</wp:posOffset>
                </wp:positionH>
                <wp:positionV relativeFrom="paragraph">
                  <wp:posOffset>5186045</wp:posOffset>
                </wp:positionV>
                <wp:extent cx="1200150" cy="3905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F0ED1" w14:textId="77777777" w:rsidR="003C15F3" w:rsidRPr="00897F11" w:rsidRDefault="003C15F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97F1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Roomba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C8A20" id="Text Box 25" o:spid="_x0000_s1027" type="#_x0000_t202" style="position:absolute;margin-left:355.1pt;margin-top:408.35pt;width:94.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" fillcolor="white [3201]" strokeweight=".5pt">
                <v:textbox>
                  <w:txbxContent>
                    <w:p w14:paraId="0DEF0ED1" w14:textId="77777777" w:rsidR="003C15F3" w:rsidRPr="00897F11" w:rsidRDefault="003C15F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897F1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Roomba</w:t>
                      </w:r>
                    </w:p>
                  </w:txbxContent>
                </v:textbox>
              </v:shape>
            </w:pict>
          </mc:Fallback>
        </mc:AlternateContent>
      </w:r>
      <w:r w:rsidR="00897F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796FB" wp14:editId="6988A2FD">
                <wp:simplePos x="0" y="0"/>
                <wp:positionH relativeFrom="column">
                  <wp:posOffset>3338195</wp:posOffset>
                </wp:positionH>
                <wp:positionV relativeFrom="paragraph">
                  <wp:posOffset>1109345</wp:posOffset>
                </wp:positionV>
                <wp:extent cx="1152525" cy="12382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420B3" w14:textId="77777777" w:rsidR="00235531" w:rsidRPr="00235531" w:rsidRDefault="002355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553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Configuration / initialization and send instructions to hardware modules.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F796F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62.85pt;margin-top:87.35pt;width:90.75pt;height:9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" fillcolor="white [3201]" strokeweight=".5pt">
                <v:textbox>
                  <w:txbxContent>
                    <w:p w14:paraId="4F7420B3" w14:textId="77777777" w:rsidR="00235531" w:rsidRPr="00235531" w:rsidRDefault="002355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5531">
                        <w:rPr>
                          <w:rFonts w:ascii="Arial" w:hAnsi="Arial" w:cs="Arial"/>
                          <w:sz w:val="24"/>
                          <w:szCs w:val="24"/>
                        </w:rPr>
                        <w:t>Configuration / initialization and send instructions to hardware modules.</w:t>
                      </w:r>
                    </w:p>
                  </w:txbxContent>
                </v:textbox>
              </v:shape>
            </w:pict>
          </mc:Fallback>
        </mc:AlternateContent>
      </w:r>
      <w:r w:rsidR="000E24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1EEE4B" wp14:editId="1EB9C31E">
                <wp:simplePos x="0" y="0"/>
                <wp:positionH relativeFrom="column">
                  <wp:posOffset>1619250</wp:posOffset>
                </wp:positionH>
                <wp:positionV relativeFrom="paragraph">
                  <wp:posOffset>3081020</wp:posOffset>
                </wp:positionV>
                <wp:extent cx="1309370" cy="590550"/>
                <wp:effectExtent l="0" t="0" r="2413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B191A" w14:textId="08514863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1EEE4B" id="Text Box 34" o:spid="_x0000_s1027" type="#_x0000_t202" style="position:absolute;margin-left:127.5pt;margin-top:242.6pt;width:103.1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" fillcolor="white [3201]" strokeweight=".5pt">
                <v:textbox>
                  <w:txbxContent>
                    <w:p w14:paraId="474B191A" w14:textId="08514863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Object Detection</w:t>
                      </w:r>
                    </w:p>
                  </w:txbxContent>
                </v:textbox>
              </v:shape>
            </w:pict>
          </mc:Fallback>
        </mc:AlternateContent>
      </w:r>
      <w:r w:rsidR="00AB6D4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74E42C" wp14:editId="03107263">
                <wp:simplePos x="0" y="0"/>
                <wp:positionH relativeFrom="column">
                  <wp:posOffset>772904</wp:posOffset>
                </wp:positionH>
                <wp:positionV relativeFrom="paragraph">
                  <wp:posOffset>4963395</wp:posOffset>
                </wp:positionV>
                <wp:extent cx="897891" cy="544830"/>
                <wp:effectExtent l="81280" t="0" r="135890" b="21590"/>
                <wp:wrapNone/>
                <wp:docPr id="47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9070">
                          <a:off x="0" y="0"/>
                          <a:ext cx="897891" cy="54483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405E1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7" o:spid="_x0000_s1026" type="#_x0000_t66" style="position:absolute;margin-left:60.85pt;margin-top:390.8pt;width:70.7pt;height:42.9pt;rotation:3494238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" adj="6553" fillcolor="#c00000" strokecolor="#c00000" strokeweight="1pt"/>
            </w:pict>
          </mc:Fallback>
        </mc:AlternateContent>
      </w:r>
      <w:r w:rsidR="00AB6D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DB54B6" wp14:editId="2900F88A">
                <wp:simplePos x="0" y="0"/>
                <wp:positionH relativeFrom="column">
                  <wp:posOffset>564390</wp:posOffset>
                </wp:positionH>
                <wp:positionV relativeFrom="paragraph">
                  <wp:posOffset>2357741</wp:posOffset>
                </wp:positionV>
                <wp:extent cx="1009395" cy="457200"/>
                <wp:effectExtent l="19050" t="133350" r="0" b="11430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5418">
                          <a:off x="0" y="0"/>
                          <a:ext cx="1009395" cy="457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7F10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5" o:spid="_x0000_s1026" type="#_x0000_t13" style="position:absolute;margin-left:44.45pt;margin-top:185.65pt;width:79.5pt;height:36pt;rotation:-1741709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" adj="16708" fillcolor="#c00000" strokecolor="#c00000" strokeweight="1pt"/>
            </w:pict>
          </mc:Fallback>
        </mc:AlternateContent>
      </w:r>
      <w:r w:rsidR="00AB6D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F7130" wp14:editId="109F97B2">
                <wp:simplePos x="0" y="0"/>
                <wp:positionH relativeFrom="column">
                  <wp:posOffset>1652270</wp:posOffset>
                </wp:positionH>
                <wp:positionV relativeFrom="paragraph">
                  <wp:posOffset>5100320</wp:posOffset>
                </wp:positionV>
                <wp:extent cx="1609725" cy="4572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97311" w14:textId="5E9A4A28" w:rsidR="00AB6D45" w:rsidRPr="00AB6D45" w:rsidRDefault="00AB6D4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D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Send results back to miss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AB6D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7130" id="Text Box 48" o:spid="_x0000_s1035" type="#_x0000_t202" style="position:absolute;margin-left:130.1pt;margin-top:401.6pt;width:126.7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" fillcolor="white [3201]" strokeweight=".5pt">
                <v:textbox>
                  <w:txbxContent>
                    <w:p w14:paraId="2D597311" w14:textId="5E9A4A28" w:rsidR="00AB6D45" w:rsidRPr="00AB6D45" w:rsidRDefault="00AB6D4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D45">
                        <w:rPr>
                          <w:rFonts w:ascii="Arial" w:hAnsi="Arial" w:cs="Arial"/>
                          <w:sz w:val="24"/>
                          <w:szCs w:val="24"/>
                        </w:rPr>
                        <w:t>Send results back to miss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AB6D45">
                        <w:rPr>
                          <w:rFonts w:ascii="Arial" w:hAnsi="Arial" w:cs="Arial"/>
                          <w:sz w:val="24"/>
                          <w:szCs w:val="24"/>
                        </w:rPr>
                        <w:t>on control</w:t>
                      </w:r>
                    </w:p>
                  </w:txbxContent>
                </v:textbox>
              </v:shape>
            </w:pict>
          </mc:Fallback>
        </mc:AlternateContent>
      </w:r>
      <w:r w:rsidR="00AB6D4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F8BD3F" wp14:editId="313EFF9D">
                <wp:simplePos x="0" y="0"/>
                <wp:positionH relativeFrom="column">
                  <wp:posOffset>3681095</wp:posOffset>
                </wp:positionH>
                <wp:positionV relativeFrom="paragraph">
                  <wp:posOffset>5748020</wp:posOffset>
                </wp:positionV>
                <wp:extent cx="447675" cy="335280"/>
                <wp:effectExtent l="0" t="0" r="2857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A9458" w14:textId="41418B59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BD3F" id="Text Box 38" o:spid="_x0000_s1034" type="#_x0000_t202" style="position:absolute;margin-left:289.85pt;margin-top:452.6pt;width:35.25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" fillcolor="white [3201]" strokeweight=".5pt">
                <v:textbox>
                  <w:txbxContent>
                    <w:p w14:paraId="473A9458" w14:textId="41418B59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IR Sensor</w:t>
                      </w:r>
                    </w:p>
                  </w:txbxContent>
                </v:textbox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B75E7" wp14:editId="5D804481">
                <wp:simplePos x="0" y="0"/>
                <wp:positionH relativeFrom="column">
                  <wp:posOffset>1852295</wp:posOffset>
                </wp:positionH>
                <wp:positionV relativeFrom="paragraph">
                  <wp:posOffset>5767070</wp:posOffset>
                </wp:positionV>
                <wp:extent cx="676275" cy="335280"/>
                <wp:effectExtent l="0" t="0" r="28575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BB885" w14:textId="2C3F180D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WiFi</w:t>
                            </w:r>
                            <w:proofErr w:type="spellEnd"/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B75E7" id="Text Box 37" o:spid="_x0000_s1032" type="#_x0000_t202" style="position:absolute;margin-left:145.85pt;margin-top:454.1pt;width:53.25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" fillcolor="white [3201]" strokeweight=".5pt">
                <v:textbox>
                  <w:txbxContent>
                    <w:p w14:paraId="026BB885" w14:textId="2C3F180D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WiFi</w:t>
                      </w:r>
                      <w:proofErr w:type="spellEnd"/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938AC" wp14:editId="1CD0EF11">
                <wp:simplePos x="0" y="0"/>
                <wp:positionH relativeFrom="column">
                  <wp:posOffset>480695</wp:posOffset>
                </wp:positionH>
                <wp:positionV relativeFrom="paragraph">
                  <wp:posOffset>5767070</wp:posOffset>
                </wp:positionV>
                <wp:extent cx="600075" cy="347345"/>
                <wp:effectExtent l="0" t="0" r="2857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A1A6F" w14:textId="7BFE5FEF" w:rsidR="00D7579E" w:rsidRPr="00643479" w:rsidRDefault="00D7579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Ping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C938AC" id="Text Box 27" o:spid="_x0000_s1033" type="#_x0000_t202" style="position:absolute;margin-left:37.85pt;margin-top:454.1pt;width:47.25pt;height:2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" fillcolor="white [3201]" strokeweight=".5pt">
                <v:textbox>
                  <w:txbxContent>
                    <w:p w14:paraId="61FA1A6F" w14:textId="7BFE5FEF" w:rsidR="00D7579E" w:rsidRPr="00643479" w:rsidRDefault="00D7579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Ping sensor</w:t>
                      </w:r>
                    </w:p>
                  </w:txbxContent>
                </v:textbox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2470E7" wp14:editId="16702FBA">
                <wp:simplePos x="0" y="0"/>
                <wp:positionH relativeFrom="column">
                  <wp:posOffset>3100070</wp:posOffset>
                </wp:positionH>
                <wp:positionV relativeFrom="paragraph">
                  <wp:posOffset>2223770</wp:posOffset>
                </wp:positionV>
                <wp:extent cx="1847850" cy="695325"/>
                <wp:effectExtent l="0" t="19050" r="38100" b="4762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953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026A71" id="Arrow: Right 46" o:spid="_x0000_s1026" type="#_x0000_t13" style="position:absolute;margin-left:244.1pt;margin-top:175.1pt;width:145.5pt;height:5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" adj="17536" fillcolor="#c00000" strokecolor="#c00000" strokeweight="1pt"/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E5522" wp14:editId="7E978CD9">
                <wp:simplePos x="0" y="0"/>
                <wp:positionH relativeFrom="column">
                  <wp:posOffset>1710690</wp:posOffset>
                </wp:positionH>
                <wp:positionV relativeFrom="paragraph">
                  <wp:posOffset>652145</wp:posOffset>
                </wp:positionV>
                <wp:extent cx="781050" cy="3333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CD56C" w14:textId="77777777" w:rsidR="00D7579E" w:rsidRPr="00643479" w:rsidRDefault="00B8206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Servo Sweep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5522" id="Text Box 26" o:spid="_x0000_s1039" type="#_x0000_t202" style="position:absolute;margin-left:134.7pt;margin-top:51.35pt;width:61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" fillcolor="white [3201]" strokeweight=".5pt">
                <v:textbox>
                  <w:txbxContent>
                    <w:p w14:paraId="7A0CD56C" w14:textId="77777777" w:rsidR="00D7579E" w:rsidRPr="00643479" w:rsidRDefault="00B8206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Servo Sweep</w:t>
                      </w:r>
                    </w:p>
                  </w:txbxContent>
                </v:textbox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57F492" wp14:editId="65EEE2F2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1000373" cy="5810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373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B5125" w14:textId="6B287DBC" w:rsidR="00643479" w:rsidRPr="00897F11" w:rsidRDefault="00643479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97F1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Mission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F492" id="Text Box 41" o:spid="_x0000_s1038" type="#_x0000_t202" style="position:absolute;margin-left:0;margin-top:52.8pt;width:78.75pt;height:45.7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" fillcolor="white [3201]" strokeweight=".5pt">
                <v:textbox>
                  <w:txbxContent>
                    <w:p w14:paraId="663B5125" w14:textId="6B287DBC" w:rsidR="00643479" w:rsidRPr="00897F11" w:rsidRDefault="00643479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897F1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Mission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5CCB09C" wp14:editId="4D2A157A">
                <wp:simplePos x="0" y="0"/>
                <wp:positionH relativeFrom="column">
                  <wp:posOffset>-62230</wp:posOffset>
                </wp:positionH>
                <wp:positionV relativeFrom="paragraph">
                  <wp:posOffset>1318895</wp:posOffset>
                </wp:positionV>
                <wp:extent cx="1285875" cy="35433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43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C8CA64" id="Rectangle 42" o:spid="_x0000_s1026" style="position:absolute;margin-left:-4.9pt;margin-top:103.85pt;width:101.25pt;height:279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" fillcolor="yellow" strokecolor="#1f3763 [1604]" strokeweight="1pt"/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50DDB" wp14:editId="6286B572">
                <wp:simplePos x="0" y="0"/>
                <wp:positionH relativeFrom="column">
                  <wp:posOffset>1557020</wp:posOffset>
                </wp:positionH>
                <wp:positionV relativeFrom="paragraph">
                  <wp:posOffset>404495</wp:posOffset>
                </wp:positionV>
                <wp:extent cx="1619250" cy="445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57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B2FA3A" id="Rectangle 22" o:spid="_x0000_s1026" style="position:absolute;margin-left:122.6pt;margin-top:31.85pt;width:127.5pt;height:35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" fillcolor="yellow" strokecolor="#1f3763 [1604]" strokeweight="1pt"/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B4C775" wp14:editId="64EBC53B">
                <wp:simplePos x="0" y="0"/>
                <wp:positionH relativeFrom="column">
                  <wp:posOffset>1690370</wp:posOffset>
                </wp:positionH>
                <wp:positionV relativeFrom="paragraph">
                  <wp:posOffset>2395220</wp:posOffset>
                </wp:positionV>
                <wp:extent cx="1351915" cy="590550"/>
                <wp:effectExtent l="0" t="0" r="1968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E5E23" w14:textId="5D8AFD55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Distance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B4C775" id="Text Box 33" o:spid="_x0000_s1038" type="#_x0000_t202" style="position:absolute;margin-left:133.1pt;margin-top:188.6pt;width:106.4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" fillcolor="white [3201]" strokeweight=".5pt">
                <v:textbox>
                  <w:txbxContent>
                    <w:p w14:paraId="06EE5E23" w14:textId="5D8AFD55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Distance Measure</w:t>
                      </w:r>
                    </w:p>
                  </w:txbxContent>
                </v:textbox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AE583" wp14:editId="43FA5B13">
                <wp:simplePos x="0" y="0"/>
                <wp:positionH relativeFrom="column">
                  <wp:posOffset>1661795</wp:posOffset>
                </wp:positionH>
                <wp:positionV relativeFrom="paragraph">
                  <wp:posOffset>1633220</wp:posOffset>
                </wp:positionV>
                <wp:extent cx="1339850" cy="571500"/>
                <wp:effectExtent l="0" t="0" r="127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70EC8" w14:textId="012789EB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Retrieve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7AE583" id="Text Box 32" o:spid="_x0000_s1039" type="#_x0000_t202" style="position:absolute;margin-left:130.85pt;margin-top:128.6pt;width:105.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" fillcolor="white [3201]" strokeweight=".5pt">
                <v:textbox>
                  <w:txbxContent>
                    <w:p w14:paraId="01A70EC8" w14:textId="012789EB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Retrieve Sequence</w:t>
                      </w:r>
                    </w:p>
                  </w:txbxContent>
                </v:textbox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7AD69" wp14:editId="63E960D4">
                <wp:simplePos x="0" y="0"/>
                <wp:positionH relativeFrom="column">
                  <wp:posOffset>1623695</wp:posOffset>
                </wp:positionH>
                <wp:positionV relativeFrom="paragraph">
                  <wp:posOffset>1109345</wp:posOffset>
                </wp:positionV>
                <wp:extent cx="1304925" cy="3810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20AE1" w14:textId="270008AC" w:rsidR="00B82062" w:rsidRPr="00643479" w:rsidRDefault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Move </w:t>
                            </w:r>
                            <w:r w:rsid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AD69" id="Text Box 31" o:spid="_x0000_s1042" type="#_x0000_t202" style="position:absolute;margin-left:127.85pt;margin-top:87.35pt;width:102.7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" fillcolor="white [3201]" strokeweight=".5pt">
                <v:textbox>
                  <w:txbxContent>
                    <w:p w14:paraId="62020AE1" w14:textId="270008AC" w:rsidR="00B82062" w:rsidRPr="00643479" w:rsidRDefault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Move </w:t>
                      </w:r>
                      <w:r w:rsid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Robot</w:t>
                      </w:r>
                    </w:p>
                  </w:txbxContent>
                </v:textbox>
              </v:shape>
            </w:pict>
          </mc:Fallback>
        </mc:AlternateContent>
      </w:r>
      <w:r w:rsidR="006434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4283F4" wp14:editId="284169A9">
                <wp:simplePos x="0" y="0"/>
                <wp:positionH relativeFrom="column">
                  <wp:posOffset>1642110</wp:posOffset>
                </wp:positionH>
                <wp:positionV relativeFrom="paragraph">
                  <wp:posOffset>3833495</wp:posOffset>
                </wp:positionV>
                <wp:extent cx="1309370" cy="335280"/>
                <wp:effectExtent l="0" t="0" r="2413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3A38" w14:textId="573571B9" w:rsidR="009E0500" w:rsidRPr="00643479" w:rsidRDefault="009E0500" w:rsidP="009E05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WiFi</w:t>
                            </w:r>
                            <w:proofErr w:type="spellEnd"/>
                            <w:r w:rsidRPr="006434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83F4" id="Text Box 35" o:spid="_x0000_s1043" type="#_x0000_t202" style="position:absolute;margin-left:129.3pt;margin-top:301.85pt;width:103.1pt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" fillcolor="white [3201]" strokeweight=".5pt">
                <v:textbox>
                  <w:txbxContent>
                    <w:p w14:paraId="43C13A38" w14:textId="573571B9" w:rsidR="009E0500" w:rsidRPr="00643479" w:rsidRDefault="009E0500" w:rsidP="009E050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>WiFi</w:t>
                      </w:r>
                      <w:proofErr w:type="spellEnd"/>
                      <w:r w:rsidRPr="0064347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Setup</w:t>
                      </w:r>
                    </w:p>
                  </w:txbxContent>
                </v:textbox>
              </v:shape>
            </w:pict>
          </mc:Fallback>
        </mc:AlternateContent>
      </w:r>
      <w:r w:rsidR="001C52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7584D" wp14:editId="028339D8">
                <wp:simplePos x="0" y="0"/>
                <wp:positionH relativeFrom="column">
                  <wp:posOffset>7294880</wp:posOffset>
                </wp:positionH>
                <wp:positionV relativeFrom="paragraph">
                  <wp:posOffset>2592037</wp:posOffset>
                </wp:positionV>
                <wp:extent cx="577533" cy="3227961"/>
                <wp:effectExtent l="762000" t="0" r="775335" b="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5321">
                          <a:off x="0" y="0"/>
                          <a:ext cx="577533" cy="3227961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D0672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574.4pt;margin-top:204.1pt;width:45.5pt;height:254.15pt;rotation:243064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" adj="19668" fillcolor="#c00000" strokecolor="#c00000" strokeweight="1pt"/>
            </w:pict>
          </mc:Fallback>
        </mc:AlternateContent>
      </w:r>
      <w:r w:rsidR="003C15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A922A" wp14:editId="7F4ED434">
                <wp:simplePos x="0" y="0"/>
                <wp:positionH relativeFrom="column">
                  <wp:posOffset>271145</wp:posOffset>
                </wp:positionH>
                <wp:positionV relativeFrom="paragraph">
                  <wp:posOffset>5633720</wp:posOffset>
                </wp:positionV>
                <wp:extent cx="9353550" cy="1428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0" cy="1428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426987" id="Rectangle 24" o:spid="_x0000_s1026" style="position:absolute;margin-left:21.35pt;margin-top:443.6pt;width:736.5pt;height:11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" fillcolor="yellow" strokecolor="#1f3763 [1604]" strokeweight="1pt"/>
            </w:pict>
          </mc:Fallback>
        </mc:AlternateContent>
      </w:r>
      <w:r w:rsidR="003C15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EB595" wp14:editId="41008BA8">
                <wp:simplePos x="0" y="0"/>
                <wp:positionH relativeFrom="column">
                  <wp:posOffset>4776470</wp:posOffset>
                </wp:positionH>
                <wp:positionV relativeFrom="paragraph">
                  <wp:posOffset>13970</wp:posOffset>
                </wp:positionV>
                <wp:extent cx="1162050" cy="2952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A2C64" w14:textId="77777777" w:rsidR="00DD5415" w:rsidRPr="00897F11" w:rsidRDefault="003C15F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97F1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EB595" id="Text Box 20" o:spid="_x0000_s1045" type="#_x0000_t202" style="position:absolute;margin-left:376.1pt;margin-top:1.1pt;width:91.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" fillcolor="white [3201]" strokeweight=".5pt">
                <v:textbox>
                  <w:txbxContent>
                    <w:p w14:paraId="511A2C64" w14:textId="77777777" w:rsidR="00DD5415" w:rsidRPr="00897F11" w:rsidRDefault="003C15F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897F1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60212" wp14:editId="7AD01A83">
                <wp:simplePos x="0" y="0"/>
                <wp:positionH relativeFrom="column">
                  <wp:posOffset>6567170</wp:posOffset>
                </wp:positionH>
                <wp:positionV relativeFrom="paragraph">
                  <wp:posOffset>2061845</wp:posOffset>
                </wp:positionV>
                <wp:extent cx="1066800" cy="200025"/>
                <wp:effectExtent l="0" t="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0C5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17.1pt;margin-top:162.35pt;width:84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DF2C0" wp14:editId="1C95FD04">
                <wp:simplePos x="0" y="0"/>
                <wp:positionH relativeFrom="column">
                  <wp:posOffset>5976619</wp:posOffset>
                </wp:positionH>
                <wp:positionV relativeFrom="paragraph">
                  <wp:posOffset>1414145</wp:posOffset>
                </wp:positionV>
                <wp:extent cx="1762125" cy="8001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E1E17E" id="Straight Arrow Connector 18" o:spid="_x0000_s1026" type="#_x0000_t32" style="position:absolute;margin-left:470.6pt;margin-top:111.35pt;width:138.75pt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97B6E" wp14:editId="41184BCF">
                <wp:simplePos x="0" y="0"/>
                <wp:positionH relativeFrom="column">
                  <wp:posOffset>6005194</wp:posOffset>
                </wp:positionH>
                <wp:positionV relativeFrom="paragraph">
                  <wp:posOffset>756919</wp:posOffset>
                </wp:positionV>
                <wp:extent cx="1914525" cy="14382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43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F48DF7" id="Straight Arrow Connector 17" o:spid="_x0000_s1026" type="#_x0000_t32" style="position:absolute;margin-left:472.85pt;margin-top:59.6pt;width:150.75pt;height:11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A1F38" wp14:editId="5C21175E">
                <wp:simplePos x="0" y="0"/>
                <wp:positionH relativeFrom="column">
                  <wp:posOffset>6043295</wp:posOffset>
                </wp:positionH>
                <wp:positionV relativeFrom="paragraph">
                  <wp:posOffset>2366645</wp:posOffset>
                </wp:positionV>
                <wp:extent cx="1733550" cy="190500"/>
                <wp:effectExtent l="0" t="5715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CE6528" id="Straight Arrow Connector 16" o:spid="_x0000_s1026" type="#_x0000_t32" style="position:absolute;margin-left:475.85pt;margin-top:186.35pt;width:136.5pt;height: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4ADC1" wp14:editId="7C8A62D0">
                <wp:simplePos x="0" y="0"/>
                <wp:positionH relativeFrom="column">
                  <wp:posOffset>6567170</wp:posOffset>
                </wp:positionH>
                <wp:positionV relativeFrom="paragraph">
                  <wp:posOffset>2471420</wp:posOffset>
                </wp:positionV>
                <wp:extent cx="1295400" cy="6286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E97B2D" id="Straight Arrow Connector 15" o:spid="_x0000_s1026" type="#_x0000_t32" style="position:absolute;margin-left:517.1pt;margin-top:194.6pt;width:102pt;height:49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47EA8" wp14:editId="63FDB474">
                <wp:simplePos x="0" y="0"/>
                <wp:positionH relativeFrom="column">
                  <wp:posOffset>6043295</wp:posOffset>
                </wp:positionH>
                <wp:positionV relativeFrom="paragraph">
                  <wp:posOffset>2585720</wp:posOffset>
                </wp:positionV>
                <wp:extent cx="1828800" cy="116205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ABB414" id="Straight Arrow Connector 14" o:spid="_x0000_s1026" type="#_x0000_t32" style="position:absolute;margin-left:475.85pt;margin-top:203.6pt;width:2in;height:9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4C1A" wp14:editId="1700BFC1">
                <wp:simplePos x="0" y="0"/>
                <wp:positionH relativeFrom="column">
                  <wp:posOffset>4757420</wp:posOffset>
                </wp:positionH>
                <wp:positionV relativeFrom="paragraph">
                  <wp:posOffset>347345</wp:posOffset>
                </wp:positionV>
                <wp:extent cx="4867275" cy="4429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4429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39C9FA" id="Rectangle 3" o:spid="_x0000_s1026" style="position:absolute;margin-left:374.6pt;margin-top:27.35pt;width:383.25pt;height:3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" fillcolor="yellow" strokecolor="#1f3763 [1604]" strokeweight="1pt"/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30C31" wp14:editId="0D408E58">
                <wp:simplePos x="0" y="0"/>
                <wp:positionH relativeFrom="column">
                  <wp:posOffset>6043294</wp:posOffset>
                </wp:positionH>
                <wp:positionV relativeFrom="paragraph">
                  <wp:posOffset>2747645</wp:posOffset>
                </wp:positionV>
                <wp:extent cx="1876425" cy="173355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AF2667" id="Straight Arrow Connector 13" o:spid="_x0000_s1026" type="#_x0000_t32" style="position:absolute;margin-left:475.85pt;margin-top:216.35pt;width:147.75pt;height:13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2BF0B" wp14:editId="2E00C547">
                <wp:simplePos x="0" y="0"/>
                <wp:positionH relativeFrom="column">
                  <wp:posOffset>5013960</wp:posOffset>
                </wp:positionH>
                <wp:positionV relativeFrom="paragraph">
                  <wp:posOffset>604520</wp:posOffset>
                </wp:positionV>
                <wp:extent cx="88582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C9650" w14:textId="77777777" w:rsidR="00DD4F17" w:rsidRPr="00DD5415" w:rsidRDefault="00DD4F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82BF0B" id="Text Box 4" o:spid="_x0000_s1046" type="#_x0000_t202" style="position:absolute;margin-left:394.8pt;margin-top:47.6pt;width:69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" fillcolor="white [3201]" strokeweight=".5pt">
                <v:textbox>
                  <w:txbxContent>
                    <w:p w14:paraId="66DC9650" w14:textId="77777777" w:rsidR="00DD4F17" w:rsidRPr="00DD5415" w:rsidRDefault="00DD4F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E72A4" wp14:editId="56E1676C">
                <wp:simplePos x="0" y="0"/>
                <wp:positionH relativeFrom="column">
                  <wp:posOffset>5004435</wp:posOffset>
                </wp:positionH>
                <wp:positionV relativeFrom="paragraph">
                  <wp:posOffset>1233170</wp:posOffset>
                </wp:positionV>
                <wp:extent cx="88582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639C" w14:textId="77777777" w:rsidR="00DD4F17" w:rsidRPr="00DD5415" w:rsidRDefault="00DD4F17" w:rsidP="00DD4F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FE72A4" id="Text Box 5" o:spid="_x0000_s1047" type="#_x0000_t202" style="position:absolute;margin-left:394.05pt;margin-top:97.1pt;width:69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" fillcolor="white [3201]" strokeweight=".5pt">
                <v:textbox>
                  <w:txbxContent>
                    <w:p w14:paraId="2F13639C" w14:textId="77777777" w:rsidR="00DD4F17" w:rsidRPr="00DD5415" w:rsidRDefault="00DD4F17" w:rsidP="00DD4F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54DD0" wp14:editId="24A2F8FD">
                <wp:simplePos x="0" y="0"/>
                <wp:positionH relativeFrom="column">
                  <wp:posOffset>4947920</wp:posOffset>
                </wp:positionH>
                <wp:positionV relativeFrom="paragraph">
                  <wp:posOffset>1871345</wp:posOffset>
                </wp:positionV>
                <wp:extent cx="159067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B9756" w14:textId="77777777" w:rsidR="00DD4F17" w:rsidRPr="00DD5415" w:rsidRDefault="00DD4F17" w:rsidP="00DD4F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Open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054DD0" id="Text Box 6" o:spid="_x0000_s1048" type="#_x0000_t202" style="position:absolute;margin-left:389.6pt;margin-top:147.35pt;width:125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" fillcolor="white [3201]" strokeweight=".5pt">
                <v:textbox>
                  <w:txbxContent>
                    <w:p w14:paraId="7BFB9756" w14:textId="77777777" w:rsidR="00DD4F17" w:rsidRPr="00DD5415" w:rsidRDefault="00DD4F17" w:rsidP="00DD4F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Open Interface</w:t>
                      </w:r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A1827" wp14:editId="06D36DBC">
                <wp:simplePos x="0" y="0"/>
                <wp:positionH relativeFrom="column">
                  <wp:posOffset>5023485</wp:posOffset>
                </wp:positionH>
                <wp:positionV relativeFrom="paragraph">
                  <wp:posOffset>2423795</wp:posOffset>
                </wp:positionV>
                <wp:extent cx="8858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C294E" w14:textId="77777777" w:rsidR="00DD4F17" w:rsidRPr="00DD5415" w:rsidRDefault="00DD4F17" w:rsidP="00DD4F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3A1827" id="Text Box 7" o:spid="_x0000_s1049" type="#_x0000_t202" style="position:absolute;margin-left:395.55pt;margin-top:190.85pt;width:69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" fillcolor="white [3201]" strokeweight=".5pt">
                <v:textbox>
                  <w:txbxContent>
                    <w:p w14:paraId="08CC294E" w14:textId="77777777" w:rsidR="00DD4F17" w:rsidRPr="00DD5415" w:rsidRDefault="00DD4F17" w:rsidP="00DD4F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ADC</w:t>
                      </w:r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D07DA" wp14:editId="4284E730">
                <wp:simplePos x="0" y="0"/>
                <wp:positionH relativeFrom="column">
                  <wp:posOffset>4966335</wp:posOffset>
                </wp:positionH>
                <wp:positionV relativeFrom="paragraph">
                  <wp:posOffset>4243070</wp:posOffset>
                </wp:positionV>
                <wp:extent cx="88582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829A8" w14:textId="77777777" w:rsidR="00DD4F17" w:rsidRPr="00DD5415" w:rsidRDefault="00DD4F17" w:rsidP="00DD4F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1D07DA" id="Text Box 10" o:spid="_x0000_s1050" type="#_x0000_t202" style="position:absolute;margin-left:391.05pt;margin-top:334.1pt;width:69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" fillcolor="white [3201]" strokeweight=".5pt">
                <v:textbox>
                  <w:txbxContent>
                    <w:p w14:paraId="692829A8" w14:textId="77777777" w:rsidR="00DD4F17" w:rsidRPr="00DD5415" w:rsidRDefault="00DD4F17" w:rsidP="00DD4F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C48CF" wp14:editId="1CDB38CF">
                <wp:simplePos x="0" y="0"/>
                <wp:positionH relativeFrom="column">
                  <wp:posOffset>4975860</wp:posOffset>
                </wp:positionH>
                <wp:positionV relativeFrom="paragraph">
                  <wp:posOffset>3633470</wp:posOffset>
                </wp:positionV>
                <wp:extent cx="8858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44CA" w14:textId="77777777" w:rsidR="00DD4F17" w:rsidRPr="00DD5415" w:rsidRDefault="00DD4F17" w:rsidP="00DD4F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2C48CF" id="Text Box 9" o:spid="_x0000_s1051" type="#_x0000_t202" style="position:absolute;margin-left:391.8pt;margin-top:286.1pt;width:69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" fillcolor="white [3201]" strokeweight=".5pt">
                <v:textbox>
                  <w:txbxContent>
                    <w:p w14:paraId="2BF844CA" w14:textId="77777777" w:rsidR="00DD4F17" w:rsidRPr="00DD5415" w:rsidRDefault="00DD4F17" w:rsidP="00DD4F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000BA" wp14:editId="69F1AE54">
                <wp:simplePos x="0" y="0"/>
                <wp:positionH relativeFrom="column">
                  <wp:posOffset>4957445</wp:posOffset>
                </wp:positionH>
                <wp:positionV relativeFrom="paragraph">
                  <wp:posOffset>3033395</wp:posOffset>
                </wp:positionV>
                <wp:extent cx="147637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CBB7A" w14:textId="77777777" w:rsidR="00DD4F17" w:rsidRPr="00DD5415" w:rsidRDefault="00DD4F17" w:rsidP="00DD4F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Input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8000BA" id="Text Box 8" o:spid="_x0000_s1052" type="#_x0000_t202" style="position:absolute;margin-left:390.35pt;margin-top:238.85pt;width:116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" fillcolor="white [3201]" strokeweight=".5pt">
                <v:textbox>
                  <w:txbxContent>
                    <w:p w14:paraId="495CBB7A" w14:textId="77777777" w:rsidR="00DD4F17" w:rsidRPr="00DD5415" w:rsidRDefault="00DD4F17" w:rsidP="00DD4F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Input Capture</w:t>
                      </w:r>
                    </w:p>
                  </w:txbxContent>
                </v:textbox>
              </v:shape>
            </w:pict>
          </mc:Fallback>
        </mc:AlternateContent>
      </w:r>
      <w:r w:rsidR="00DD54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5D9D7" wp14:editId="17E4D82F">
                <wp:simplePos x="0" y="0"/>
                <wp:positionH relativeFrom="column">
                  <wp:posOffset>7976869</wp:posOffset>
                </wp:positionH>
                <wp:positionV relativeFrom="paragraph">
                  <wp:posOffset>2061845</wp:posOffset>
                </wp:positionV>
                <wp:extent cx="1152525" cy="647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E645C" w14:textId="2D50C295" w:rsidR="00DD5415" w:rsidRPr="00DD5415" w:rsidRDefault="00DD541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D541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ARM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55D9D7" id="Text Box 12" o:spid="_x0000_s1053" type="#_x0000_t202" style="position:absolute;margin-left:628.1pt;margin-top:162.35pt;width:90.7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" fillcolor="white [3201]" strokeweight=".5pt">
                <v:textbox>
                  <w:txbxContent>
                    <w:p w14:paraId="006E645C" w14:textId="2D50C295" w:rsidR="00DD5415" w:rsidRPr="00DD5415" w:rsidRDefault="00DD541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D5415">
                        <w:rPr>
                          <w:rFonts w:ascii="Arial" w:hAnsi="Arial" w:cs="Arial"/>
                          <w:sz w:val="32"/>
                          <w:szCs w:val="32"/>
                        </w:rPr>
                        <w:t>ARM Processor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5333" w:rsidSect="00DD4F17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6B"/>
    <w:rsid w:val="000E24F0"/>
    <w:rsid w:val="001C52BB"/>
    <w:rsid w:val="00235531"/>
    <w:rsid w:val="00294212"/>
    <w:rsid w:val="0030198E"/>
    <w:rsid w:val="003767CB"/>
    <w:rsid w:val="00393E56"/>
    <w:rsid w:val="003C15F3"/>
    <w:rsid w:val="00483028"/>
    <w:rsid w:val="00524CA1"/>
    <w:rsid w:val="00530568"/>
    <w:rsid w:val="00643479"/>
    <w:rsid w:val="006C2DB4"/>
    <w:rsid w:val="00723710"/>
    <w:rsid w:val="00897F11"/>
    <w:rsid w:val="009E0500"/>
    <w:rsid w:val="00AB6D45"/>
    <w:rsid w:val="00B103F8"/>
    <w:rsid w:val="00B34644"/>
    <w:rsid w:val="00B82062"/>
    <w:rsid w:val="00C60A6B"/>
    <w:rsid w:val="00D7579E"/>
    <w:rsid w:val="00D94621"/>
    <w:rsid w:val="00DD4F17"/>
    <w:rsid w:val="00DD5415"/>
    <w:rsid w:val="00F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B3B3"/>
  <w15:chartTrackingRefBased/>
  <w15:docId w15:val="{B4A36B6A-541F-46D5-A81B-1BD8A2F1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39B34384.dotm</Template>
  <TotalTime>108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Orth</dc:creator>
  <cp:keywords/>
  <dc:description/>
  <cp:lastModifiedBy>Orth, Matthew M</cp:lastModifiedBy>
  <cp:revision>14</cp:revision>
  <dcterms:created xsi:type="dcterms:W3CDTF">2018-04-12T16:09:00Z</dcterms:created>
  <dcterms:modified xsi:type="dcterms:W3CDTF">2018-04-19T15:32:00Z</dcterms:modified>
</cp:coreProperties>
</file>